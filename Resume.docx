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u w:val="single"/>
        </w:rPr>
        <w:alias w:val="Objective:"/>
        <w:tag w:val="Objective:"/>
        <w:id w:val="-736782104"/>
        <w:placeholder>
          <w:docPart w:val="734401BDC0944FE68D422EE768186E0C"/>
        </w:placeholder>
        <w:temporary/>
        <w:showingPlcHdr/>
        <w15:appearance w15:val="hidden"/>
      </w:sdtPr>
      <w:sdtContent>
        <w:p w14:paraId="6338214C" w14:textId="77777777" w:rsidR="00394A6D" w:rsidRPr="00562D9E" w:rsidRDefault="007D00B3" w:rsidP="00626788">
          <w:pPr>
            <w:pStyle w:val="Heading1"/>
            <w:spacing w:before="240"/>
            <w:rPr>
              <w:u w:val="single"/>
            </w:rPr>
          </w:pPr>
          <w:r w:rsidRPr="00562D9E">
            <w:rPr>
              <w:u w:val="single"/>
            </w:rPr>
            <w:t>Objective</w:t>
          </w:r>
        </w:p>
      </w:sdtContent>
    </w:sdt>
    <w:p w14:paraId="23F3E673" w14:textId="3910B175" w:rsidR="00470FD7" w:rsidRDefault="007B50EE" w:rsidP="00470FD7">
      <w:pPr>
        <w:pStyle w:val="ListBullet"/>
        <w:numPr>
          <w:ilvl w:val="0"/>
          <w:numId w:val="0"/>
        </w:numPr>
        <w:ind w:left="720"/>
      </w:pPr>
      <w:r>
        <w:t xml:space="preserve">To work in an esteemed organization as </w:t>
      </w:r>
      <w:r w:rsidR="00FA1C3C">
        <w:t>a</w:t>
      </w:r>
      <w:r>
        <w:t xml:space="preserve"> software </w:t>
      </w:r>
      <w:r w:rsidR="00470FD7">
        <w:t>developer, applying my knowledge &amp; wisdom to cater specific needs of the organization.</w:t>
      </w:r>
    </w:p>
    <w:p w14:paraId="0BA789D3" w14:textId="0A9A7F18" w:rsidR="00FF36E7" w:rsidRPr="00A85E81" w:rsidRDefault="00E040F9" w:rsidP="00626788">
      <w:pPr>
        <w:pStyle w:val="Heading1"/>
        <w:spacing w:before="120"/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u w:val="single"/>
        </w:rPr>
      </w:pPr>
      <w:r>
        <w:rPr>
          <w:u w:val="single"/>
        </w:rPr>
        <w:t>Work Experience</w:t>
      </w:r>
    </w:p>
    <w:p w14:paraId="6C497031" w14:textId="7B129BE0" w:rsidR="00E040F9" w:rsidRDefault="00E040F9" w:rsidP="00E040F9">
      <w:pPr>
        <w:pStyle w:val="Heading2"/>
        <w:numPr>
          <w:ilvl w:val="0"/>
          <w:numId w:val="41"/>
        </w:numPr>
      </w:pPr>
      <w:r>
        <w:t>CENTRE FOR DEVLOPMENT OF ADVANCE COMPUTING, PUNE</w:t>
      </w:r>
    </w:p>
    <w:p w14:paraId="5DD7A8FA" w14:textId="2D1D4121" w:rsidR="00E040F9" w:rsidRPr="00E040F9" w:rsidRDefault="00E040F9" w:rsidP="00E040F9">
      <w:pPr>
        <w:spacing w:after="0"/>
        <w:ind w:left="720"/>
      </w:pPr>
      <w:r>
        <w:t>Project Engineer</w:t>
      </w:r>
    </w:p>
    <w:p w14:paraId="00170609" w14:textId="6BD74B6A" w:rsidR="00E040F9" w:rsidRDefault="00E040F9" w:rsidP="001B1EB4">
      <w:pPr>
        <w:spacing w:after="120"/>
        <w:rPr>
          <w:sz w:val="20"/>
          <w:szCs w:val="20"/>
        </w:rPr>
      </w:pPr>
      <w:r>
        <w:tab/>
      </w:r>
      <w:r w:rsidRPr="00E040F9">
        <w:rPr>
          <w:sz w:val="20"/>
          <w:szCs w:val="20"/>
        </w:rPr>
        <w:t xml:space="preserve">May, 2022 </w:t>
      </w:r>
      <w:r w:rsidRPr="00E040F9">
        <w:rPr>
          <w:sz w:val="20"/>
          <w:szCs w:val="20"/>
        </w:rPr>
        <w:t>–</w:t>
      </w:r>
      <w:r w:rsidRPr="00E040F9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</w:p>
    <w:p w14:paraId="3BF66AE0" w14:textId="57D093D9" w:rsidR="006B5693" w:rsidRPr="006B5693" w:rsidRDefault="006B5693" w:rsidP="006B5693">
      <w:pPr>
        <w:numPr>
          <w:ilvl w:val="0"/>
          <w:numId w:val="42"/>
        </w:numPr>
        <w:spacing w:after="0"/>
        <w:ind w:left="714" w:hanging="357"/>
        <w:rPr>
          <w:rFonts w:eastAsia="Times New Roman" w:cs="Times New Roman"/>
          <w:color w:val="auto"/>
          <w:sz w:val="20"/>
          <w:szCs w:val="20"/>
          <w:lang w:val="en-IN" w:eastAsia="en-IN"/>
        </w:rPr>
      </w:pPr>
      <w:r w:rsidRPr="006B5693">
        <w:rPr>
          <w:rFonts w:eastAsia="Times New Roman" w:cs="Times New Roman"/>
          <w:color w:val="auto"/>
          <w:sz w:val="20"/>
          <w:szCs w:val="20"/>
          <w:lang w:val="en-IN" w:eastAsia="en-IN"/>
        </w:rPr>
        <w:t>Developed and maintained backend web-based applications for Placement Management System and Student Registration Management System</w:t>
      </w:r>
      <w:r w:rsidR="0046442A">
        <w:rPr>
          <w:rFonts w:eastAsia="Times New Roman" w:cs="Times New Roman"/>
          <w:color w:val="auto"/>
          <w:sz w:val="20"/>
          <w:szCs w:val="20"/>
          <w:lang w:val="en-IN" w:eastAsia="en-IN"/>
        </w:rPr>
        <w:t>.</w:t>
      </w:r>
    </w:p>
    <w:p w14:paraId="776ED888" w14:textId="77C4D16F" w:rsidR="006B5693" w:rsidRPr="006B5693" w:rsidRDefault="006B5693" w:rsidP="006B5693">
      <w:pPr>
        <w:numPr>
          <w:ilvl w:val="0"/>
          <w:numId w:val="42"/>
        </w:numPr>
        <w:spacing w:after="0"/>
        <w:ind w:left="714" w:hanging="357"/>
        <w:rPr>
          <w:rFonts w:eastAsia="Times New Roman" w:cs="Times New Roman"/>
          <w:color w:val="auto"/>
          <w:sz w:val="20"/>
          <w:szCs w:val="20"/>
          <w:lang w:val="en-IN" w:eastAsia="en-IN"/>
        </w:rPr>
      </w:pPr>
      <w:r w:rsidRPr="006B5693">
        <w:rPr>
          <w:rFonts w:eastAsia="Times New Roman" w:cs="Times New Roman"/>
          <w:color w:val="auto"/>
          <w:sz w:val="20"/>
          <w:szCs w:val="20"/>
          <w:lang w:val="en-IN" w:eastAsia="en-IN"/>
        </w:rPr>
        <w:t>Utilized Java, Spring Boot, and MySQL to implement various features</w:t>
      </w:r>
      <w:r w:rsidR="0046442A">
        <w:rPr>
          <w:rFonts w:eastAsia="Times New Roman" w:cs="Times New Roman"/>
          <w:color w:val="auto"/>
          <w:sz w:val="20"/>
          <w:szCs w:val="20"/>
          <w:lang w:val="en-IN" w:eastAsia="en-IN"/>
        </w:rPr>
        <w:t>.</w:t>
      </w:r>
    </w:p>
    <w:p w14:paraId="7275CC58" w14:textId="77777777" w:rsidR="006B5693" w:rsidRPr="006B5693" w:rsidRDefault="006B5693" w:rsidP="006B5693">
      <w:pPr>
        <w:numPr>
          <w:ilvl w:val="0"/>
          <w:numId w:val="42"/>
        </w:numPr>
        <w:spacing w:after="0"/>
        <w:ind w:left="714" w:hanging="357"/>
        <w:rPr>
          <w:rFonts w:eastAsia="Times New Roman" w:cs="Times New Roman"/>
          <w:color w:val="auto"/>
          <w:sz w:val="20"/>
          <w:szCs w:val="20"/>
          <w:lang w:val="en-IN" w:eastAsia="en-IN"/>
        </w:rPr>
      </w:pPr>
      <w:r w:rsidRPr="006B5693">
        <w:rPr>
          <w:rFonts w:eastAsia="Times New Roman" w:cs="Times New Roman"/>
          <w:color w:val="auto"/>
          <w:sz w:val="20"/>
          <w:szCs w:val="20"/>
          <w:lang w:val="en-IN" w:eastAsia="en-IN"/>
        </w:rPr>
        <w:t>Gained experience in software development, project management, and software testing techniques.</w:t>
      </w:r>
    </w:p>
    <w:p w14:paraId="5E42906B" w14:textId="68A31484" w:rsidR="00023A2F" w:rsidRDefault="00023A2F" w:rsidP="00E040F9">
      <w:pPr>
        <w:pStyle w:val="Heading2"/>
        <w:numPr>
          <w:ilvl w:val="0"/>
          <w:numId w:val="41"/>
        </w:numPr>
      </w:pPr>
      <w:r>
        <w:t>Vardhan Consulting Engineers</w:t>
      </w:r>
      <w:r w:rsidR="00A85E81">
        <w:t>, delhi</w:t>
      </w:r>
    </w:p>
    <w:p w14:paraId="438521EC" w14:textId="7AC74A7D" w:rsidR="00023A2F" w:rsidRDefault="00023A2F" w:rsidP="007B6116">
      <w:pPr>
        <w:spacing w:after="0"/>
        <w:ind w:left="360" w:firstLine="360"/>
      </w:pPr>
      <w:r>
        <w:t>Intern</w:t>
      </w:r>
    </w:p>
    <w:p w14:paraId="5899939A" w14:textId="03CEAD9B" w:rsidR="00023A2F" w:rsidRPr="007B6116" w:rsidRDefault="00023A2F" w:rsidP="007B6116">
      <w:pPr>
        <w:spacing w:after="120"/>
        <w:ind w:left="360" w:firstLine="360"/>
        <w:rPr>
          <w:sz w:val="20"/>
          <w:szCs w:val="20"/>
        </w:rPr>
      </w:pPr>
      <w:r w:rsidRPr="007B6116">
        <w:rPr>
          <w:sz w:val="20"/>
          <w:szCs w:val="20"/>
        </w:rPr>
        <w:t xml:space="preserve">May, 2020 – July, 2020 </w:t>
      </w:r>
    </w:p>
    <w:p w14:paraId="4083A293" w14:textId="38F51E25" w:rsidR="00A85E81" w:rsidRPr="007B6116" w:rsidRDefault="00023A2F" w:rsidP="0022054F">
      <w:pPr>
        <w:spacing w:after="120"/>
        <w:ind w:left="720"/>
        <w:rPr>
          <w:sz w:val="20"/>
          <w:szCs w:val="20"/>
        </w:rPr>
      </w:pPr>
      <w:r w:rsidRPr="007B6116">
        <w:rPr>
          <w:sz w:val="20"/>
          <w:szCs w:val="20"/>
        </w:rPr>
        <w:t>Worked on the project</w:t>
      </w:r>
      <w:r w:rsidR="00D437FD">
        <w:rPr>
          <w:sz w:val="20"/>
          <w:szCs w:val="20"/>
        </w:rPr>
        <w:t xml:space="preserve">, </w:t>
      </w:r>
      <w:r w:rsidRPr="007B6116">
        <w:rPr>
          <w:sz w:val="20"/>
          <w:szCs w:val="20"/>
        </w:rPr>
        <w:t xml:space="preserve">Simulation </w:t>
      </w:r>
      <w:r w:rsidR="0046442A">
        <w:rPr>
          <w:sz w:val="20"/>
          <w:szCs w:val="20"/>
        </w:rPr>
        <w:t xml:space="preserve">&amp; Cost </w:t>
      </w:r>
      <w:r w:rsidRPr="007B6116">
        <w:rPr>
          <w:sz w:val="20"/>
          <w:szCs w:val="20"/>
        </w:rPr>
        <w:t xml:space="preserve">Calculation for Solar Plant. </w:t>
      </w:r>
    </w:p>
    <w:sdt>
      <w:sdtPr>
        <w:alias w:val="Education:"/>
        <w:tag w:val="Education:"/>
        <w:id w:val="1513793667"/>
        <w:placeholder>
          <w:docPart w:val="F4E590D78CB4448CA1520A024E798104"/>
        </w:placeholder>
        <w:temporary/>
        <w:showingPlcHdr/>
        <w15:appearance w15:val="hidden"/>
      </w:sdtPr>
      <w:sdtContent>
        <w:p w14:paraId="067F7061" w14:textId="0EA6BE64" w:rsidR="00394A6D" w:rsidRDefault="007D00B3" w:rsidP="00626788">
          <w:pPr>
            <w:pStyle w:val="Heading1"/>
            <w:spacing w:before="120"/>
          </w:pPr>
          <w:r w:rsidRPr="00A85E81">
            <w:rPr>
              <w:u w:val="single"/>
            </w:rPr>
            <w:t>Education</w:t>
          </w:r>
        </w:p>
      </w:sdtContent>
    </w:sdt>
    <w:p w14:paraId="6206E884" w14:textId="2775171B" w:rsidR="00394A6D" w:rsidRDefault="00274765" w:rsidP="007B6116">
      <w:pPr>
        <w:pStyle w:val="Heading2"/>
        <w:numPr>
          <w:ilvl w:val="0"/>
          <w:numId w:val="28"/>
        </w:numPr>
      </w:pPr>
      <w:r>
        <w:t xml:space="preserve">Post graduate diploma in advance </w:t>
      </w:r>
      <w:proofErr w:type="gramStart"/>
      <w:r>
        <w:t>computing</w:t>
      </w:r>
      <w:r w:rsidR="00D437FD">
        <w:t xml:space="preserve">  </w:t>
      </w:r>
      <w:r>
        <w:t>(</w:t>
      </w:r>
      <w:proofErr w:type="gramEnd"/>
      <w:r>
        <w:t>PG-dac)</w:t>
      </w:r>
    </w:p>
    <w:p w14:paraId="37D22EE5" w14:textId="77946B61" w:rsidR="008A54BD" w:rsidRDefault="008A54BD" w:rsidP="007B6116">
      <w:pPr>
        <w:pStyle w:val="Heading3"/>
        <w:ind w:firstLine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Advance Computing Training School, CDAC, Pune</w:t>
      </w:r>
    </w:p>
    <w:p w14:paraId="05D9AEAD" w14:textId="5324411E" w:rsidR="009249C5" w:rsidRDefault="008A54BD" w:rsidP="0022054F">
      <w:pPr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>September, 2021 – April, 2022</w:t>
      </w:r>
    </w:p>
    <w:p w14:paraId="0E562132" w14:textId="07ECEE0D" w:rsidR="009249C5" w:rsidRDefault="009249C5" w:rsidP="007B6116">
      <w:pPr>
        <w:pStyle w:val="Heading2"/>
        <w:numPr>
          <w:ilvl w:val="0"/>
          <w:numId w:val="28"/>
        </w:numPr>
      </w:pPr>
      <w:r w:rsidRPr="009249C5">
        <w:t>Bachelor of Technology</w:t>
      </w:r>
      <w:r w:rsidR="00A2277E">
        <w:t xml:space="preserve"> (B. TECH</w:t>
      </w:r>
      <w:r w:rsidR="005005B6">
        <w:t>.</w:t>
      </w:r>
      <w:r w:rsidR="00A2277E">
        <w:t>)</w:t>
      </w:r>
      <w:r w:rsidR="005005B6">
        <w:t xml:space="preserve"> in electronics &amp; communication</w:t>
      </w:r>
    </w:p>
    <w:p w14:paraId="194443C6" w14:textId="32B87B74" w:rsidR="009249C5" w:rsidRDefault="005005B6" w:rsidP="007B6116">
      <w:pPr>
        <w:pStyle w:val="Heading3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JEMTEC, Guru Gobind Singh I</w:t>
      </w:r>
      <w:r w:rsidRPr="005005B6">
        <w:rPr>
          <w:rFonts w:asciiTheme="minorHAnsi" w:hAnsiTheme="minorHAnsi"/>
          <w:sz w:val="22"/>
          <w:szCs w:val="22"/>
        </w:rPr>
        <w:t>ndraprastha</w:t>
      </w:r>
      <w:r>
        <w:rPr>
          <w:rFonts w:asciiTheme="minorHAnsi" w:hAnsiTheme="minorHAnsi"/>
          <w:sz w:val="22"/>
          <w:szCs w:val="22"/>
        </w:rPr>
        <w:t xml:space="preserve"> University (GGSIPU), Delhi</w:t>
      </w:r>
    </w:p>
    <w:p w14:paraId="30E2F823" w14:textId="54206BF0" w:rsidR="009249C5" w:rsidRDefault="005005B6" w:rsidP="0022054F">
      <w:pPr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>August</w:t>
      </w:r>
      <w:r w:rsidR="009249C5">
        <w:rPr>
          <w:sz w:val="20"/>
          <w:szCs w:val="20"/>
        </w:rPr>
        <w:t>, 20</w:t>
      </w:r>
      <w:r>
        <w:rPr>
          <w:sz w:val="20"/>
          <w:szCs w:val="20"/>
        </w:rPr>
        <w:t>17</w:t>
      </w:r>
      <w:r w:rsidR="009249C5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August</w:t>
      </w:r>
      <w:r w:rsidR="009249C5">
        <w:rPr>
          <w:sz w:val="20"/>
          <w:szCs w:val="20"/>
        </w:rPr>
        <w:t>, 20</w:t>
      </w:r>
      <w:r>
        <w:rPr>
          <w:sz w:val="20"/>
          <w:szCs w:val="20"/>
        </w:rPr>
        <w:t>21</w:t>
      </w:r>
    </w:p>
    <w:p w14:paraId="16DE0242" w14:textId="4129931C" w:rsidR="003A196A" w:rsidRPr="003A196A" w:rsidRDefault="00246FA4" w:rsidP="003A196A">
      <w:pPr>
        <w:pStyle w:val="Heading2"/>
        <w:numPr>
          <w:ilvl w:val="0"/>
          <w:numId w:val="28"/>
        </w:numPr>
        <w:rPr>
          <w:lang w:val="en-IN"/>
        </w:rPr>
      </w:pPr>
      <w:r>
        <w:t>Intermediate</w:t>
      </w:r>
      <w:r w:rsidR="003A196A">
        <w:rPr>
          <w:lang w:val="en-IN"/>
        </w:rPr>
        <w:t xml:space="preserve"> (CBSE)</w:t>
      </w:r>
    </w:p>
    <w:p w14:paraId="0EC987CF" w14:textId="137F577B" w:rsidR="00730A5A" w:rsidRDefault="00D437FD" w:rsidP="007B6116">
      <w:pPr>
        <w:pStyle w:val="Heading3"/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Bal Mandir Sr. Sec. School, Delhi</w:t>
      </w:r>
    </w:p>
    <w:p w14:paraId="646BBB95" w14:textId="5DE388D3" w:rsidR="00730A5A" w:rsidRDefault="00730A5A" w:rsidP="0022054F">
      <w:pPr>
        <w:spacing w:after="120"/>
        <w:ind w:firstLine="720"/>
        <w:rPr>
          <w:sz w:val="20"/>
          <w:szCs w:val="20"/>
        </w:rPr>
      </w:pPr>
      <w:r>
        <w:rPr>
          <w:sz w:val="20"/>
          <w:szCs w:val="20"/>
        </w:rPr>
        <w:t>A</w:t>
      </w:r>
      <w:r w:rsidR="003A196A">
        <w:rPr>
          <w:sz w:val="20"/>
          <w:szCs w:val="20"/>
        </w:rPr>
        <w:t>pril</w:t>
      </w:r>
      <w:r>
        <w:rPr>
          <w:sz w:val="20"/>
          <w:szCs w:val="20"/>
        </w:rPr>
        <w:t>, 201</w:t>
      </w:r>
      <w:r w:rsidR="003A196A">
        <w:rPr>
          <w:sz w:val="20"/>
          <w:szCs w:val="20"/>
        </w:rPr>
        <w:t>6</w:t>
      </w:r>
      <w:r>
        <w:rPr>
          <w:sz w:val="20"/>
          <w:szCs w:val="20"/>
        </w:rPr>
        <w:t xml:space="preserve"> –</w:t>
      </w:r>
      <w:r w:rsidR="003A196A">
        <w:rPr>
          <w:sz w:val="20"/>
          <w:szCs w:val="20"/>
        </w:rPr>
        <w:t xml:space="preserve"> April</w:t>
      </w:r>
      <w:r>
        <w:rPr>
          <w:sz w:val="20"/>
          <w:szCs w:val="20"/>
        </w:rPr>
        <w:t>, 20</w:t>
      </w:r>
      <w:r w:rsidR="003A196A">
        <w:rPr>
          <w:sz w:val="20"/>
          <w:szCs w:val="20"/>
        </w:rPr>
        <w:t>17</w:t>
      </w:r>
    </w:p>
    <w:p w14:paraId="4AA5225D" w14:textId="58546A48" w:rsidR="00394A6D" w:rsidRPr="00A85E81" w:rsidRDefault="0046442A" w:rsidP="00626788">
      <w:pPr>
        <w:pStyle w:val="Heading1"/>
        <w:spacing w:before="120"/>
        <w:rPr>
          <w:u w:val="single"/>
        </w:rPr>
      </w:pPr>
      <w:proofErr w:type="spellStart"/>
      <w:r>
        <w:rPr>
          <w:u w:val="single"/>
        </w:rPr>
        <w:t xml:space="preserve">Self </w:t>
      </w:r>
      <w:r w:rsidR="006C2D94" w:rsidRPr="00A85E81">
        <w:rPr>
          <w:u w:val="single"/>
        </w:rPr>
        <w:t>Projects</w:t>
      </w:r>
      <w:proofErr w:type="spellEnd"/>
    </w:p>
    <w:p w14:paraId="2A00A108" w14:textId="7145C22E" w:rsidR="00AC3B60" w:rsidRDefault="006C2D94" w:rsidP="007B6116">
      <w:pPr>
        <w:pStyle w:val="Heading2"/>
        <w:numPr>
          <w:ilvl w:val="0"/>
          <w:numId w:val="29"/>
        </w:numPr>
      </w:pPr>
      <w:r w:rsidRPr="006C2D94">
        <w:t>Society</w:t>
      </w:r>
      <w:r>
        <w:t xml:space="preserve"> management system</w:t>
      </w:r>
      <w:r w:rsidR="007D00B3">
        <w:t> </w:t>
      </w:r>
    </w:p>
    <w:p w14:paraId="7F22844D" w14:textId="1B666810" w:rsidR="002028F1" w:rsidRDefault="00AC3B60" w:rsidP="007B6116">
      <w:pPr>
        <w:spacing w:after="0"/>
        <w:ind w:left="720"/>
      </w:pPr>
      <w:r>
        <w:t>Using J2</w:t>
      </w:r>
      <w:r w:rsidR="002028F1">
        <w:t>S</w:t>
      </w:r>
      <w:r>
        <w:t>E, J2</w:t>
      </w:r>
      <w:r w:rsidR="002028F1">
        <w:t>E</w:t>
      </w:r>
      <w:r>
        <w:t>E, MySQL</w:t>
      </w:r>
    </w:p>
    <w:p w14:paraId="12BAE90B" w14:textId="1B337E83" w:rsidR="0022054F" w:rsidRDefault="002028F1" w:rsidP="0022054F">
      <w:pPr>
        <w:spacing w:after="0" w:line="360" w:lineRule="auto"/>
        <w:ind w:left="720"/>
        <w:rPr>
          <w:sz w:val="20"/>
          <w:szCs w:val="20"/>
        </w:rPr>
      </w:pPr>
      <w:r>
        <w:rPr>
          <w:sz w:val="20"/>
          <w:szCs w:val="20"/>
        </w:rPr>
        <w:t>Contribution: Requirement Analysis, DBMS, Programming, Testing</w:t>
      </w:r>
    </w:p>
    <w:p w14:paraId="218925B5" w14:textId="26CEA06F" w:rsidR="0022054F" w:rsidRDefault="0022054F" w:rsidP="001B1EB4">
      <w:pPr>
        <w:pStyle w:val="ListParagraph"/>
        <w:numPr>
          <w:ilvl w:val="0"/>
          <w:numId w:val="29"/>
        </w:numPr>
        <w:spacing w:before="100" w:after="100"/>
        <w:ind w:left="714" w:hanging="357"/>
        <w:contextualSpacing w:val="0"/>
        <w:rPr>
          <w:b/>
          <w:bCs/>
          <w:sz w:val="20"/>
          <w:szCs w:val="20"/>
        </w:rPr>
      </w:pPr>
      <w:r w:rsidRPr="0022054F">
        <w:rPr>
          <w:b/>
          <w:bCs/>
          <w:sz w:val="20"/>
          <w:szCs w:val="20"/>
        </w:rPr>
        <w:t>EMPLOYEE MANAGEMENT SYSTEM</w:t>
      </w:r>
      <w:r>
        <w:rPr>
          <w:b/>
          <w:bCs/>
          <w:sz w:val="20"/>
          <w:szCs w:val="20"/>
        </w:rPr>
        <w:t xml:space="preserve"> </w:t>
      </w:r>
    </w:p>
    <w:p w14:paraId="58918296" w14:textId="473DF596" w:rsidR="0022054F" w:rsidRDefault="0022054F" w:rsidP="0022054F">
      <w:pPr>
        <w:pStyle w:val="ListParagraph"/>
        <w:spacing w:before="180" w:after="100"/>
        <w:ind w:left="714"/>
        <w:rPr>
          <w:sz w:val="20"/>
          <w:szCs w:val="20"/>
        </w:rPr>
      </w:pPr>
      <w:r>
        <w:rPr>
          <w:sz w:val="20"/>
          <w:szCs w:val="20"/>
        </w:rPr>
        <w:t>Using J2SE, J2EE, MySQL</w:t>
      </w:r>
    </w:p>
    <w:p w14:paraId="2F0352EF" w14:textId="0E6A3455" w:rsidR="0022054F" w:rsidRPr="0022054F" w:rsidRDefault="0022054F" w:rsidP="0022054F">
      <w:pPr>
        <w:pStyle w:val="ListParagraph"/>
        <w:spacing w:before="180" w:after="100"/>
        <w:ind w:left="714"/>
        <w:rPr>
          <w:sz w:val="20"/>
          <w:szCs w:val="20"/>
        </w:rPr>
      </w:pPr>
      <w:r>
        <w:rPr>
          <w:sz w:val="20"/>
          <w:szCs w:val="20"/>
        </w:rPr>
        <w:t xml:space="preserve">Contribution: Requirement Analysis, DBMS, Programming, Testing </w:t>
      </w:r>
    </w:p>
    <w:p w14:paraId="0C02CCAD" w14:textId="77777777" w:rsidR="00626788" w:rsidRDefault="00626788" w:rsidP="00626788">
      <w:pPr>
        <w:pStyle w:val="Heading1"/>
        <w:spacing w:before="0" w:after="0"/>
        <w:rPr>
          <w:u w:val="single"/>
        </w:rPr>
      </w:pPr>
    </w:p>
    <w:p w14:paraId="1BE70307" w14:textId="73FB5542" w:rsidR="00562D9E" w:rsidRPr="00D57AF9" w:rsidRDefault="00562D9E" w:rsidP="00626788">
      <w:pPr>
        <w:pStyle w:val="Heading1"/>
        <w:spacing w:before="240"/>
        <w:rPr>
          <w:u w:val="single"/>
        </w:rPr>
      </w:pPr>
      <w:r w:rsidRPr="00D57AF9">
        <w:rPr>
          <w:u w:val="single"/>
        </w:rPr>
        <w:t>Technical Skills</w:t>
      </w:r>
    </w:p>
    <w:p w14:paraId="79530A82" w14:textId="17758454" w:rsidR="00562D9E" w:rsidRPr="00BF53C0" w:rsidRDefault="00BF53C0" w:rsidP="00BF53C0">
      <w:pPr>
        <w:pStyle w:val="ListParagraph"/>
        <w:numPr>
          <w:ilvl w:val="0"/>
          <w:numId w:val="39"/>
        </w:numPr>
      </w:pPr>
      <w:r>
        <w:rPr>
          <w:b/>
          <w:bCs/>
          <w:sz w:val="20"/>
          <w:szCs w:val="20"/>
        </w:rPr>
        <w:t xml:space="preserve">Front End: </w:t>
      </w:r>
      <w:r>
        <w:rPr>
          <w:sz w:val="20"/>
          <w:szCs w:val="20"/>
        </w:rPr>
        <w:t>HTML 5, CSS, JavaScript</w:t>
      </w:r>
    </w:p>
    <w:p w14:paraId="0862F786" w14:textId="0A2D3678" w:rsidR="00BF53C0" w:rsidRDefault="00BF53C0" w:rsidP="00BF53C0">
      <w:pPr>
        <w:pStyle w:val="ListParagraph"/>
        <w:numPr>
          <w:ilvl w:val="0"/>
          <w:numId w:val="39"/>
        </w:numPr>
      </w:pPr>
      <w:r>
        <w:rPr>
          <w:b/>
          <w:bCs/>
          <w:sz w:val="20"/>
          <w:szCs w:val="20"/>
        </w:rPr>
        <w:t>Back End:</w:t>
      </w:r>
      <w:r w:rsidR="001C2B8F">
        <w:rPr>
          <w:b/>
          <w:bCs/>
          <w:sz w:val="20"/>
          <w:szCs w:val="20"/>
        </w:rPr>
        <w:t xml:space="preserve"> </w:t>
      </w:r>
      <w:r w:rsidR="001C2B8F">
        <w:rPr>
          <w:sz w:val="20"/>
          <w:szCs w:val="20"/>
        </w:rPr>
        <w:t>Spring Boot</w:t>
      </w:r>
      <w:r>
        <w:t xml:space="preserve"> </w:t>
      </w:r>
    </w:p>
    <w:p w14:paraId="7CA04266" w14:textId="43621D74" w:rsidR="00876041" w:rsidRDefault="00876041" w:rsidP="00BF53C0">
      <w:pPr>
        <w:pStyle w:val="ListParagraph"/>
        <w:numPr>
          <w:ilvl w:val="0"/>
          <w:numId w:val="39"/>
        </w:numPr>
      </w:pPr>
      <w:r>
        <w:rPr>
          <w:b/>
          <w:bCs/>
          <w:sz w:val="20"/>
          <w:szCs w:val="20"/>
        </w:rPr>
        <w:t>Database:</w:t>
      </w:r>
      <w:r>
        <w:t xml:space="preserve"> MySQL</w:t>
      </w:r>
    </w:p>
    <w:p w14:paraId="04B10921" w14:textId="10393068" w:rsidR="00F16A2A" w:rsidRPr="00F16A2A" w:rsidRDefault="00876041" w:rsidP="00F16A2A">
      <w:pPr>
        <w:pStyle w:val="ListParagraph"/>
        <w:numPr>
          <w:ilvl w:val="0"/>
          <w:numId w:val="39"/>
        </w:numPr>
      </w:pPr>
      <w:r w:rsidRPr="00876041">
        <w:rPr>
          <w:b/>
          <w:bCs/>
          <w:sz w:val="20"/>
          <w:szCs w:val="20"/>
        </w:rPr>
        <w:t>OS:</w:t>
      </w:r>
      <w:r>
        <w:t xml:space="preserve"> Windows, Linux</w:t>
      </w:r>
    </w:p>
    <w:p w14:paraId="16B7FB2D" w14:textId="3C0F38A9" w:rsidR="00F16A2A" w:rsidRPr="00D57AF9" w:rsidRDefault="00F16A2A" w:rsidP="00626788">
      <w:pPr>
        <w:pStyle w:val="Heading1"/>
        <w:spacing w:before="240"/>
        <w:rPr>
          <w:u w:val="single"/>
        </w:rPr>
      </w:pPr>
      <w:r w:rsidRPr="00D57AF9">
        <w:rPr>
          <w:u w:val="single"/>
        </w:rPr>
        <w:t>T</w:t>
      </w:r>
      <w:r>
        <w:rPr>
          <w:u w:val="single"/>
        </w:rPr>
        <w:t>ools Used</w:t>
      </w:r>
    </w:p>
    <w:p w14:paraId="4574BCED" w14:textId="743515B8" w:rsidR="00F16A2A" w:rsidRDefault="00F16A2A" w:rsidP="0046442A">
      <w:pPr>
        <w:pStyle w:val="ListParagraph"/>
        <w:numPr>
          <w:ilvl w:val="0"/>
          <w:numId w:val="39"/>
        </w:numPr>
      </w:pPr>
      <w:r>
        <w:rPr>
          <w:sz w:val="20"/>
          <w:szCs w:val="20"/>
        </w:rPr>
        <w:t>Spring Tool Suite 3.9/4</w:t>
      </w:r>
    </w:p>
    <w:p w14:paraId="2A80A525" w14:textId="4F1F02CA" w:rsidR="00F16A2A" w:rsidRDefault="00F16A2A" w:rsidP="00F16A2A">
      <w:pPr>
        <w:pStyle w:val="ListParagraph"/>
        <w:numPr>
          <w:ilvl w:val="0"/>
          <w:numId w:val="39"/>
        </w:numPr>
      </w:pPr>
      <w:r>
        <w:t>MySQL Workbench 8.0</w:t>
      </w:r>
    </w:p>
    <w:p w14:paraId="6F84EE9C" w14:textId="77777777" w:rsidR="00F16A2A" w:rsidRPr="0046442A" w:rsidRDefault="00F16A2A" w:rsidP="00F16A2A">
      <w:pPr>
        <w:pStyle w:val="ListParagraph"/>
        <w:numPr>
          <w:ilvl w:val="0"/>
          <w:numId w:val="39"/>
        </w:numPr>
      </w:pPr>
      <w:r w:rsidRPr="0046442A">
        <w:t>Visual Studio Code</w:t>
      </w:r>
    </w:p>
    <w:p w14:paraId="244C3623" w14:textId="56101EF8" w:rsidR="00F16A2A" w:rsidRDefault="00E71B24" w:rsidP="00F16A2A">
      <w:pPr>
        <w:pStyle w:val="ListParagraph"/>
        <w:numPr>
          <w:ilvl w:val="0"/>
          <w:numId w:val="39"/>
        </w:numPr>
      </w:pPr>
      <w:r>
        <w:t>Hibernate Framework</w:t>
      </w:r>
    </w:p>
    <w:p w14:paraId="4381044F" w14:textId="20BFF7EF" w:rsidR="00E71B24" w:rsidRDefault="00E71B24" w:rsidP="00F16A2A">
      <w:pPr>
        <w:pStyle w:val="ListParagraph"/>
        <w:numPr>
          <w:ilvl w:val="0"/>
          <w:numId w:val="39"/>
        </w:numPr>
      </w:pPr>
      <w:r>
        <w:t>Spring Framework</w:t>
      </w:r>
    </w:p>
    <w:p w14:paraId="2B80BBCA" w14:textId="42F75A86" w:rsidR="00F16A2A" w:rsidRDefault="00E71B24" w:rsidP="00E71B24">
      <w:pPr>
        <w:pStyle w:val="ListParagraph"/>
        <w:numPr>
          <w:ilvl w:val="0"/>
          <w:numId w:val="39"/>
        </w:numPr>
        <w:spacing w:after="0"/>
      </w:pPr>
      <w:r>
        <w:t xml:space="preserve">Git </w:t>
      </w:r>
    </w:p>
    <w:p w14:paraId="7819015D" w14:textId="7FD163C7" w:rsidR="00562D9E" w:rsidRDefault="00B83E83" w:rsidP="00626788">
      <w:pPr>
        <w:pStyle w:val="Heading1"/>
        <w:spacing w:before="200"/>
        <w:rPr>
          <w:u w:val="single"/>
        </w:rPr>
      </w:pPr>
      <w:r>
        <w:rPr>
          <w:u w:val="single"/>
        </w:rPr>
        <w:t>Non-</w:t>
      </w:r>
      <w:r w:rsidRPr="00D57AF9">
        <w:rPr>
          <w:u w:val="single"/>
        </w:rPr>
        <w:t>Technical</w:t>
      </w:r>
      <w:r w:rsidR="00562D9E" w:rsidRPr="00D57AF9">
        <w:rPr>
          <w:u w:val="single"/>
        </w:rPr>
        <w:t xml:space="preserve"> Skills</w:t>
      </w:r>
    </w:p>
    <w:p w14:paraId="7590E7C1" w14:textId="21A00604" w:rsidR="00DC2060" w:rsidRDefault="00DC2060" w:rsidP="004E1155">
      <w:pPr>
        <w:pStyle w:val="ListParagraph"/>
        <w:numPr>
          <w:ilvl w:val="0"/>
          <w:numId w:val="39"/>
        </w:numPr>
      </w:pPr>
      <w:r>
        <w:t xml:space="preserve">Good </w:t>
      </w:r>
      <w:r w:rsidR="00F16A2A">
        <w:t>i</w:t>
      </w:r>
      <w:r>
        <w:t xml:space="preserve">nterpersonal </w:t>
      </w:r>
      <w:r w:rsidR="00F16A2A">
        <w:t>s</w:t>
      </w:r>
      <w:r>
        <w:t>kills</w:t>
      </w:r>
    </w:p>
    <w:p w14:paraId="13809CD4" w14:textId="3D4DEEED" w:rsidR="004E1155" w:rsidRDefault="004E1155" w:rsidP="004E1155">
      <w:pPr>
        <w:pStyle w:val="ListParagraph"/>
        <w:numPr>
          <w:ilvl w:val="0"/>
          <w:numId w:val="39"/>
        </w:numPr>
      </w:pPr>
      <w:r>
        <w:t>Good Problem Solver</w:t>
      </w:r>
    </w:p>
    <w:p w14:paraId="5E369CAB" w14:textId="595CFCD4" w:rsidR="004E1155" w:rsidRPr="00876041" w:rsidRDefault="004E1155" w:rsidP="00E71B24">
      <w:pPr>
        <w:pStyle w:val="ListParagraph"/>
        <w:numPr>
          <w:ilvl w:val="0"/>
          <w:numId w:val="39"/>
        </w:numPr>
        <w:spacing w:after="0"/>
      </w:pPr>
      <w:r>
        <w:t xml:space="preserve">Ability to </w:t>
      </w:r>
      <w:r w:rsidR="00F16A2A">
        <w:t>overcome &amp; deliver in difficult situations</w:t>
      </w:r>
    </w:p>
    <w:p w14:paraId="4DC5A9FC" w14:textId="0E73C874" w:rsidR="00562D9E" w:rsidRDefault="00562D9E" w:rsidP="0022054F">
      <w:pPr>
        <w:pStyle w:val="Heading1"/>
        <w:spacing w:before="200"/>
        <w:rPr>
          <w:u w:val="single"/>
        </w:rPr>
      </w:pPr>
      <w:r>
        <w:rPr>
          <w:u w:val="single"/>
        </w:rPr>
        <w:t>Hobbies</w:t>
      </w:r>
    </w:p>
    <w:p w14:paraId="0ADDC005" w14:textId="344375F6" w:rsidR="00BF53C0" w:rsidRDefault="00BF53C0" w:rsidP="00BF53C0">
      <w:pPr>
        <w:pStyle w:val="ListParagraph"/>
        <w:numPr>
          <w:ilvl w:val="0"/>
          <w:numId w:val="33"/>
        </w:numPr>
      </w:pPr>
      <w:r>
        <w:t>Reading Newspaper</w:t>
      </w:r>
      <w:r w:rsidR="00C92170">
        <w:t>s</w:t>
      </w:r>
    </w:p>
    <w:p w14:paraId="1055FC4B" w14:textId="04971D16" w:rsidR="00BF53C0" w:rsidRDefault="00C92170" w:rsidP="00C92170">
      <w:pPr>
        <w:pStyle w:val="ListParagraph"/>
        <w:numPr>
          <w:ilvl w:val="0"/>
          <w:numId w:val="33"/>
        </w:numPr>
      </w:pPr>
      <w:r>
        <w:t xml:space="preserve">Watching </w:t>
      </w:r>
      <w:r w:rsidR="00BF53C0">
        <w:t>Motorsports</w:t>
      </w:r>
    </w:p>
    <w:p w14:paraId="5BA9C291" w14:textId="03F93D0B" w:rsidR="00BF53C0" w:rsidRDefault="00BF53C0" w:rsidP="00E71B24">
      <w:pPr>
        <w:pStyle w:val="ListParagraph"/>
        <w:numPr>
          <w:ilvl w:val="0"/>
          <w:numId w:val="33"/>
        </w:numPr>
        <w:spacing w:after="0"/>
      </w:pPr>
      <w:r>
        <w:t>Gardening</w:t>
      </w:r>
    </w:p>
    <w:p w14:paraId="204640E4" w14:textId="0B79DC48" w:rsidR="00E71B24" w:rsidRDefault="00E71B24" w:rsidP="0022054F">
      <w:pPr>
        <w:pStyle w:val="Heading1"/>
        <w:spacing w:before="200"/>
        <w:rPr>
          <w:u w:val="single"/>
        </w:rPr>
      </w:pPr>
      <w:r>
        <w:rPr>
          <w:u w:val="single"/>
        </w:rPr>
        <w:t>Language</w:t>
      </w:r>
    </w:p>
    <w:p w14:paraId="7CE4E29A" w14:textId="73D61EB6" w:rsidR="00E71B24" w:rsidRDefault="00E71B24" w:rsidP="00E71B24">
      <w:r>
        <w:t>English, Hindi</w:t>
      </w:r>
    </w:p>
    <w:p w14:paraId="7EBB7D9C" w14:textId="79CEBB1C" w:rsidR="00C92170" w:rsidRDefault="00C92170" w:rsidP="0022054F">
      <w:pPr>
        <w:pStyle w:val="Heading1"/>
        <w:spacing w:before="200"/>
        <w:rPr>
          <w:u w:val="single"/>
        </w:rPr>
      </w:pPr>
      <w:r>
        <w:rPr>
          <w:u w:val="single"/>
        </w:rPr>
        <w:t>Reference</w:t>
      </w:r>
    </w:p>
    <w:p w14:paraId="0BA7888B" w14:textId="38F7FA58" w:rsidR="00E71B24" w:rsidRPr="00BF53C0" w:rsidRDefault="00C92170" w:rsidP="00E71B24">
      <w:r>
        <w:t>Available Upon Request</w:t>
      </w:r>
    </w:p>
    <w:sectPr w:rsidR="00E71B24" w:rsidRPr="00BF53C0" w:rsidSect="001B1EB4">
      <w:footerReference w:type="default" r:id="rId8"/>
      <w:headerReference w:type="first" r:id="rId9"/>
      <w:pgSz w:w="12240" w:h="15840"/>
      <w:pgMar w:top="1008" w:right="1008" w:bottom="567" w:left="1008" w:header="428" w:footer="576" w:gutter="0"/>
      <w:pgNumType w:start="1"/>
      <w:cols w:num="2" w:space="708" w:equalWidth="0">
        <w:col w:w="6580" w:space="708"/>
        <w:col w:w="2936"/>
      </w:cols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E54C6" w14:textId="77777777" w:rsidR="0056027C" w:rsidRDefault="0056027C">
      <w:pPr>
        <w:spacing w:after="0"/>
      </w:pPr>
      <w:r>
        <w:separator/>
      </w:r>
    </w:p>
  </w:endnote>
  <w:endnote w:type="continuationSeparator" w:id="0">
    <w:p w14:paraId="6D4705EF" w14:textId="77777777" w:rsidR="0056027C" w:rsidRDefault="005602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6C366C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02038E" w14:textId="77777777" w:rsidR="0056027C" w:rsidRDefault="0056027C">
      <w:pPr>
        <w:spacing w:after="0"/>
      </w:pPr>
      <w:r>
        <w:separator/>
      </w:r>
    </w:p>
  </w:footnote>
  <w:footnote w:type="continuationSeparator" w:id="0">
    <w:p w14:paraId="118FB8AA" w14:textId="77777777" w:rsidR="0056027C" w:rsidRDefault="005602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321F" w14:textId="58AAB8AB" w:rsidR="00C11702" w:rsidRPr="00C11702" w:rsidRDefault="00C11702" w:rsidP="002C27ED">
    <w:pPr>
      <w:spacing w:after="0"/>
      <w:jc w:val="center"/>
      <w:rPr>
        <w:b/>
        <w:bCs/>
        <w:sz w:val="36"/>
        <w:szCs w:val="36"/>
      </w:rPr>
    </w:pPr>
    <w:r w:rsidRPr="00C11702">
      <w:rPr>
        <w:b/>
        <w:bCs/>
        <w:sz w:val="36"/>
        <w:szCs w:val="36"/>
      </w:rPr>
      <w:t>Ritwik Ranjan</w:t>
    </w:r>
  </w:p>
  <w:p w14:paraId="108EA8D2" w14:textId="2CD62FE8" w:rsidR="002C27ED" w:rsidRPr="00C11702" w:rsidRDefault="002C27ED" w:rsidP="002C27ED">
    <w:pPr>
      <w:spacing w:after="0"/>
      <w:jc w:val="center"/>
      <w:rPr>
        <w:sz w:val="24"/>
        <w:szCs w:val="24"/>
      </w:rPr>
    </w:pPr>
    <w:r w:rsidRPr="00C11702">
      <w:rPr>
        <w:sz w:val="24"/>
        <w:szCs w:val="24"/>
      </w:rPr>
      <w:t>212, West Guru Angad Nagar</w:t>
    </w:r>
    <w:r w:rsidR="00FB1B48" w:rsidRPr="00C11702">
      <w:rPr>
        <w:sz w:val="24"/>
        <w:szCs w:val="24"/>
      </w:rPr>
      <w:t xml:space="preserve">, </w:t>
    </w:r>
    <w:r w:rsidRPr="00C11702">
      <w:rPr>
        <w:sz w:val="24"/>
        <w:szCs w:val="24"/>
      </w:rPr>
      <w:t xml:space="preserve">Laxmi Nagar, </w:t>
    </w:r>
    <w:r w:rsidR="00AC462E">
      <w:rPr>
        <w:sz w:val="24"/>
        <w:szCs w:val="24"/>
      </w:rPr>
      <w:t xml:space="preserve">East </w:t>
    </w:r>
    <w:r w:rsidRPr="00C11702">
      <w:rPr>
        <w:sz w:val="24"/>
        <w:szCs w:val="24"/>
      </w:rPr>
      <w:t>Delhi, NCT of Delhi - 110092</w:t>
    </w:r>
    <w:r w:rsidR="00FB1B48" w:rsidRPr="00C11702">
      <w:rPr>
        <w:sz w:val="24"/>
        <w:szCs w:val="24"/>
      </w:rPr>
      <w:t> </w:t>
    </w:r>
  </w:p>
  <w:p w14:paraId="7EF2C77C" w14:textId="4986B3A6" w:rsidR="002C27ED" w:rsidRPr="00C11702" w:rsidRDefault="00FB1B48" w:rsidP="002C27ED">
    <w:pPr>
      <w:spacing w:after="0"/>
      <w:jc w:val="center"/>
      <w:rPr>
        <w:sz w:val="24"/>
        <w:szCs w:val="24"/>
      </w:rPr>
    </w:pPr>
    <w:r w:rsidRPr="00C11702">
      <w:rPr>
        <w:sz w:val="24"/>
        <w:szCs w:val="24"/>
      </w:rPr>
      <w:t> </w:t>
    </w:r>
    <w:r w:rsidR="002C27ED" w:rsidRPr="00C11702">
      <w:rPr>
        <w:sz w:val="24"/>
        <w:szCs w:val="24"/>
      </w:rPr>
      <w:t>Phone: +91 9810652030</w:t>
    </w:r>
  </w:p>
  <w:p w14:paraId="7318F26F" w14:textId="0DD8F04B" w:rsidR="00FB1B48" w:rsidRDefault="00FB1B48" w:rsidP="002C27ED">
    <w:pPr>
      <w:spacing w:after="0"/>
      <w:jc w:val="center"/>
      <w:rPr>
        <w:sz w:val="24"/>
        <w:szCs w:val="24"/>
      </w:rPr>
    </w:pPr>
    <w:r w:rsidRPr="00C11702">
      <w:rPr>
        <w:sz w:val="24"/>
        <w:szCs w:val="24"/>
      </w:rPr>
      <w:t> </w:t>
    </w:r>
    <w:sdt>
      <w:sdtPr>
        <w:rPr>
          <w:sz w:val="24"/>
          <w:szCs w:val="24"/>
        </w:rPr>
        <w:alias w:val="Enter email:"/>
        <w:tag w:val="Enter email:"/>
        <w:id w:val="-391963670"/>
        <w:placeholder>
          <w:docPart w:val="06FB1D316F6F451285055BF3CC37CA3E"/>
        </w:placeholder>
        <w:temporary/>
        <w:showingPlcHdr/>
        <w:dataBinding w:prefixMappings="xmlns:ns0='http://schemas.microsoft.com/office/2006/coverPageProps' " w:xpath="/ns0:CoverPageProperties[1]/ns0:CompanyEmail[1]" w:storeItemID="{55AF091B-3C7A-41E3-B477-F2FDAA23CFDA}"/>
        <w15:appearance w15:val="hidden"/>
        <w:text/>
      </w:sdtPr>
      <w:sdtContent>
        <w:r w:rsidRPr="00C11702">
          <w:rPr>
            <w:sz w:val="24"/>
            <w:szCs w:val="24"/>
          </w:rPr>
          <w:t>Email</w:t>
        </w:r>
      </w:sdtContent>
    </w:sdt>
    <w:r w:rsidR="002C27ED" w:rsidRPr="00C11702">
      <w:rPr>
        <w:sz w:val="24"/>
        <w:szCs w:val="24"/>
      </w:rPr>
      <w:t xml:space="preserve">: </w:t>
    </w:r>
    <w:hyperlink r:id="rId1" w:history="1">
      <w:r w:rsidR="002C27ED" w:rsidRPr="00C11702">
        <w:rPr>
          <w:rStyle w:val="Hyperlink"/>
          <w:sz w:val="24"/>
          <w:szCs w:val="24"/>
        </w:rPr>
        <w:t>ritwikr78@gmail.com</w:t>
      </w:r>
    </w:hyperlink>
  </w:p>
  <w:p w14:paraId="74E43371" w14:textId="6626C486" w:rsidR="00D437FD" w:rsidRPr="00470FD7" w:rsidRDefault="00F55B82" w:rsidP="0046442A">
    <w:pPr>
      <w:spacing w:after="0"/>
      <w:jc w:val="center"/>
      <w:rPr>
        <w:color w:val="5F5F5F" w:themeColor="hyperlink"/>
        <w:sz w:val="24"/>
        <w:szCs w:val="24"/>
        <w:u w:val="single"/>
      </w:rPr>
    </w:pPr>
    <w:r w:rsidRPr="00F55B82">
      <w:rPr>
        <w:sz w:val="24"/>
        <w:szCs w:val="24"/>
      </w:rPr>
      <w:t>LinkedIn</w:t>
    </w:r>
    <w:r>
      <w:rPr>
        <w:sz w:val="24"/>
        <w:szCs w:val="24"/>
      </w:rPr>
      <w:t xml:space="preserve">: </w:t>
    </w:r>
    <w:hyperlink r:id="rId2" w:history="1">
      <w:r w:rsidR="00FA1C3C" w:rsidRPr="001708AD">
        <w:rPr>
          <w:rStyle w:val="Hyperlink"/>
          <w:sz w:val="24"/>
          <w:szCs w:val="24"/>
        </w:rPr>
        <w:t>www.linkedin.com/in/ritwikrj</w:t>
      </w:r>
    </w:hyperlink>
  </w:p>
  <w:p w14:paraId="68B7741B" w14:textId="31D94A23" w:rsidR="00FB1B48" w:rsidRDefault="00FB1B48" w:rsidP="00FB1B48">
    <w:pPr>
      <w:pStyle w:val="Header"/>
      <w:pBdr>
        <w:bottom w:val="single" w:sz="12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DB0349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5D573E2"/>
    <w:multiLevelType w:val="hybridMultilevel"/>
    <w:tmpl w:val="F6E2DF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862881"/>
    <w:multiLevelType w:val="hybridMultilevel"/>
    <w:tmpl w:val="497A35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9A7456"/>
    <w:multiLevelType w:val="hybridMultilevel"/>
    <w:tmpl w:val="9844F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371227"/>
    <w:multiLevelType w:val="hybridMultilevel"/>
    <w:tmpl w:val="5964C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A53A8"/>
    <w:multiLevelType w:val="hybridMultilevel"/>
    <w:tmpl w:val="42ECC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A02BC"/>
    <w:multiLevelType w:val="hybridMultilevel"/>
    <w:tmpl w:val="2CD67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5B7889"/>
    <w:multiLevelType w:val="hybridMultilevel"/>
    <w:tmpl w:val="F2A09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C1FFE"/>
    <w:multiLevelType w:val="hybridMultilevel"/>
    <w:tmpl w:val="65D65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B33E05"/>
    <w:multiLevelType w:val="hybridMultilevel"/>
    <w:tmpl w:val="C9BCB5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20" w15:restartNumberingAfterBreak="0">
    <w:nsid w:val="400B1A82"/>
    <w:multiLevelType w:val="hybridMultilevel"/>
    <w:tmpl w:val="D234AA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4F59BE"/>
    <w:multiLevelType w:val="hybridMultilevel"/>
    <w:tmpl w:val="86B2F6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CC5870"/>
    <w:multiLevelType w:val="hybridMultilevel"/>
    <w:tmpl w:val="21B8F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E229E"/>
    <w:multiLevelType w:val="hybridMultilevel"/>
    <w:tmpl w:val="6436F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05599"/>
    <w:multiLevelType w:val="hybridMultilevel"/>
    <w:tmpl w:val="4F9C8E46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3349F4"/>
    <w:multiLevelType w:val="hybridMultilevel"/>
    <w:tmpl w:val="D242E0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562462"/>
    <w:multiLevelType w:val="hybridMultilevel"/>
    <w:tmpl w:val="79449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8D5067"/>
    <w:multiLevelType w:val="hybridMultilevel"/>
    <w:tmpl w:val="867CB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F564E"/>
    <w:multiLevelType w:val="multilevel"/>
    <w:tmpl w:val="8DDE187A"/>
    <w:lvl w:ilvl="0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68"/>
        </w:tabs>
        <w:ind w:left="286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08"/>
        </w:tabs>
        <w:ind w:left="790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7053C5"/>
    <w:multiLevelType w:val="hybridMultilevel"/>
    <w:tmpl w:val="D3C85F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85534"/>
    <w:multiLevelType w:val="hybridMultilevel"/>
    <w:tmpl w:val="8C18D5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531A44"/>
    <w:multiLevelType w:val="hybridMultilevel"/>
    <w:tmpl w:val="37A4F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0B172D"/>
    <w:multiLevelType w:val="hybridMultilevel"/>
    <w:tmpl w:val="8D66F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8579B1"/>
    <w:multiLevelType w:val="hybridMultilevel"/>
    <w:tmpl w:val="C214F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738409">
    <w:abstractNumId w:val="9"/>
  </w:num>
  <w:num w:numId="2" w16cid:durableId="974067695">
    <w:abstractNumId w:val="9"/>
    <w:lvlOverride w:ilvl="0">
      <w:startOverride w:val="1"/>
    </w:lvlOverride>
  </w:num>
  <w:num w:numId="3" w16cid:durableId="677730316">
    <w:abstractNumId w:val="9"/>
    <w:lvlOverride w:ilvl="0">
      <w:startOverride w:val="1"/>
    </w:lvlOverride>
  </w:num>
  <w:num w:numId="4" w16cid:durableId="1685592577">
    <w:abstractNumId w:val="9"/>
    <w:lvlOverride w:ilvl="0">
      <w:startOverride w:val="1"/>
    </w:lvlOverride>
  </w:num>
  <w:num w:numId="5" w16cid:durableId="1445615377">
    <w:abstractNumId w:val="7"/>
  </w:num>
  <w:num w:numId="6" w16cid:durableId="1630822561">
    <w:abstractNumId w:val="6"/>
  </w:num>
  <w:num w:numId="7" w16cid:durableId="179007592">
    <w:abstractNumId w:val="5"/>
  </w:num>
  <w:num w:numId="8" w16cid:durableId="757018355">
    <w:abstractNumId w:val="4"/>
  </w:num>
  <w:num w:numId="9" w16cid:durableId="170604565">
    <w:abstractNumId w:val="8"/>
  </w:num>
  <w:num w:numId="10" w16cid:durableId="1160657627">
    <w:abstractNumId w:val="3"/>
  </w:num>
  <w:num w:numId="11" w16cid:durableId="887448088">
    <w:abstractNumId w:val="2"/>
  </w:num>
  <w:num w:numId="12" w16cid:durableId="930964445">
    <w:abstractNumId w:val="1"/>
  </w:num>
  <w:num w:numId="13" w16cid:durableId="1803762963">
    <w:abstractNumId w:val="0"/>
  </w:num>
  <w:num w:numId="14" w16cid:durableId="2041083795">
    <w:abstractNumId w:val="19"/>
  </w:num>
  <w:num w:numId="15" w16cid:durableId="1822235817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013557417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72906708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867671253">
    <w:abstractNumId w:val="19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067264914">
    <w:abstractNumId w:val="25"/>
  </w:num>
  <w:num w:numId="20" w16cid:durableId="898708598">
    <w:abstractNumId w:val="30"/>
  </w:num>
  <w:num w:numId="21" w16cid:durableId="2075620005">
    <w:abstractNumId w:val="28"/>
  </w:num>
  <w:num w:numId="22" w16cid:durableId="722950206">
    <w:abstractNumId w:val="27"/>
  </w:num>
  <w:num w:numId="23" w16cid:durableId="731545569">
    <w:abstractNumId w:val="32"/>
  </w:num>
  <w:num w:numId="24" w16cid:durableId="1267420453">
    <w:abstractNumId w:val="20"/>
  </w:num>
  <w:num w:numId="25" w16cid:durableId="1440566090">
    <w:abstractNumId w:val="12"/>
  </w:num>
  <w:num w:numId="26" w16cid:durableId="1134718537">
    <w:abstractNumId w:val="31"/>
  </w:num>
  <w:num w:numId="27" w16cid:durableId="1010762612">
    <w:abstractNumId w:val="26"/>
  </w:num>
  <w:num w:numId="28" w16cid:durableId="744914383">
    <w:abstractNumId w:val="18"/>
  </w:num>
  <w:num w:numId="29" w16cid:durableId="1890650184">
    <w:abstractNumId w:val="13"/>
  </w:num>
  <w:num w:numId="30" w16cid:durableId="1689024054">
    <w:abstractNumId w:val="10"/>
  </w:num>
  <w:num w:numId="31" w16cid:durableId="126901989">
    <w:abstractNumId w:val="24"/>
  </w:num>
  <w:num w:numId="32" w16cid:durableId="2016688465">
    <w:abstractNumId w:val="34"/>
  </w:num>
  <w:num w:numId="33" w16cid:durableId="283926505">
    <w:abstractNumId w:val="15"/>
  </w:num>
  <w:num w:numId="34" w16cid:durableId="996344548">
    <w:abstractNumId w:val="11"/>
  </w:num>
  <w:num w:numId="35" w16cid:durableId="1392851671">
    <w:abstractNumId w:val="23"/>
  </w:num>
  <w:num w:numId="36" w16cid:durableId="773286802">
    <w:abstractNumId w:val="14"/>
  </w:num>
  <w:num w:numId="37" w16cid:durableId="430123980">
    <w:abstractNumId w:val="33"/>
  </w:num>
  <w:num w:numId="38" w16cid:durableId="1875606739">
    <w:abstractNumId w:val="16"/>
  </w:num>
  <w:num w:numId="39" w16cid:durableId="729380771">
    <w:abstractNumId w:val="22"/>
  </w:num>
  <w:num w:numId="40" w16cid:durableId="830608079">
    <w:abstractNumId w:val="21"/>
  </w:num>
  <w:num w:numId="41" w16cid:durableId="2063749254">
    <w:abstractNumId w:val="17"/>
  </w:num>
  <w:num w:numId="42" w16cid:durableId="4921383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FC1"/>
    <w:rsid w:val="00022366"/>
    <w:rsid w:val="00023A2F"/>
    <w:rsid w:val="00070464"/>
    <w:rsid w:val="001B1EB4"/>
    <w:rsid w:val="001C2B8F"/>
    <w:rsid w:val="002028F1"/>
    <w:rsid w:val="00206F48"/>
    <w:rsid w:val="0022054F"/>
    <w:rsid w:val="00246FA4"/>
    <w:rsid w:val="00274765"/>
    <w:rsid w:val="002C27ED"/>
    <w:rsid w:val="00374627"/>
    <w:rsid w:val="00394A6D"/>
    <w:rsid w:val="003A196A"/>
    <w:rsid w:val="003C7A51"/>
    <w:rsid w:val="003D5BE4"/>
    <w:rsid w:val="003F19B9"/>
    <w:rsid w:val="004476A1"/>
    <w:rsid w:val="0046442A"/>
    <w:rsid w:val="00470FD7"/>
    <w:rsid w:val="004E1155"/>
    <w:rsid w:val="005005B6"/>
    <w:rsid w:val="005114E7"/>
    <w:rsid w:val="0056027C"/>
    <w:rsid w:val="00562D9E"/>
    <w:rsid w:val="005E5E55"/>
    <w:rsid w:val="00616068"/>
    <w:rsid w:val="00626788"/>
    <w:rsid w:val="00671223"/>
    <w:rsid w:val="006B5693"/>
    <w:rsid w:val="006C2D94"/>
    <w:rsid w:val="006E401C"/>
    <w:rsid w:val="00730A5A"/>
    <w:rsid w:val="0077621B"/>
    <w:rsid w:val="007963CE"/>
    <w:rsid w:val="007B50EE"/>
    <w:rsid w:val="007B6116"/>
    <w:rsid w:val="007C6D67"/>
    <w:rsid w:val="007D00B3"/>
    <w:rsid w:val="00820639"/>
    <w:rsid w:val="00876041"/>
    <w:rsid w:val="008916B6"/>
    <w:rsid w:val="008A54BD"/>
    <w:rsid w:val="008C6BC5"/>
    <w:rsid w:val="008E10EB"/>
    <w:rsid w:val="009249C5"/>
    <w:rsid w:val="009763C8"/>
    <w:rsid w:val="009D5ED5"/>
    <w:rsid w:val="00A13A6C"/>
    <w:rsid w:val="00A2277E"/>
    <w:rsid w:val="00A64649"/>
    <w:rsid w:val="00A8131A"/>
    <w:rsid w:val="00A85E81"/>
    <w:rsid w:val="00A87C52"/>
    <w:rsid w:val="00AC3B60"/>
    <w:rsid w:val="00AC462E"/>
    <w:rsid w:val="00B769EE"/>
    <w:rsid w:val="00B83E83"/>
    <w:rsid w:val="00BC3FC1"/>
    <w:rsid w:val="00BF53C0"/>
    <w:rsid w:val="00C11702"/>
    <w:rsid w:val="00C57E43"/>
    <w:rsid w:val="00C72B59"/>
    <w:rsid w:val="00C90C69"/>
    <w:rsid w:val="00C92170"/>
    <w:rsid w:val="00CC75DB"/>
    <w:rsid w:val="00D33143"/>
    <w:rsid w:val="00D437FD"/>
    <w:rsid w:val="00D56207"/>
    <w:rsid w:val="00D57AF9"/>
    <w:rsid w:val="00D765AF"/>
    <w:rsid w:val="00D8238E"/>
    <w:rsid w:val="00DA25A7"/>
    <w:rsid w:val="00DC2060"/>
    <w:rsid w:val="00DD4208"/>
    <w:rsid w:val="00E040F9"/>
    <w:rsid w:val="00E347F5"/>
    <w:rsid w:val="00E71B24"/>
    <w:rsid w:val="00EA2B92"/>
    <w:rsid w:val="00EB348F"/>
    <w:rsid w:val="00ED55FC"/>
    <w:rsid w:val="00F16A2A"/>
    <w:rsid w:val="00F55B82"/>
    <w:rsid w:val="00FA1C3C"/>
    <w:rsid w:val="00FB1B48"/>
    <w:rsid w:val="00FB21C2"/>
    <w:rsid w:val="00FF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00C6E"/>
  <w15:chartTrackingRefBased/>
  <w15:docId w15:val="{A7CD8D37-2052-40EC-8004-45572E3C4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6E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  <w:style w:type="character" w:customStyle="1" w:styleId="vanity-namedomain">
    <w:name w:val="vanity-name__domain"/>
    <w:basedOn w:val="DefaultParagraphFont"/>
    <w:rsid w:val="00F55B82"/>
  </w:style>
  <w:style w:type="character" w:customStyle="1" w:styleId="break-words">
    <w:name w:val="break-words"/>
    <w:basedOn w:val="DefaultParagraphFont"/>
    <w:rsid w:val="00F55B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55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6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ritwikrj" TargetMode="External"/><Relationship Id="rId1" Type="http://schemas.openxmlformats.org/officeDocument/2006/relationships/hyperlink" Target="mailto:ritwikr78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wik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4401BDC0944FE68D422EE768186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3D7D-9205-4A31-889F-432351479019}"/>
      </w:docPartPr>
      <w:docPartBody>
        <w:p w:rsidR="002F15D4" w:rsidRDefault="00CA2FC0">
          <w:pPr>
            <w:pStyle w:val="734401BDC0944FE68D422EE768186E0C"/>
          </w:pPr>
          <w:r>
            <w:t>Objective</w:t>
          </w:r>
        </w:p>
      </w:docPartBody>
    </w:docPart>
    <w:docPart>
      <w:docPartPr>
        <w:name w:val="F4E590D78CB4448CA1520A024E798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B14B5E-1F22-4363-BAAB-9F6D2D55D154}"/>
      </w:docPartPr>
      <w:docPartBody>
        <w:p w:rsidR="002F15D4" w:rsidRDefault="00CA2FC0">
          <w:pPr>
            <w:pStyle w:val="F4E590D78CB4448CA1520A024E798104"/>
          </w:pPr>
          <w:r>
            <w:t>Education</w:t>
          </w:r>
        </w:p>
      </w:docPartBody>
    </w:docPart>
    <w:docPart>
      <w:docPartPr>
        <w:name w:val="06FB1D316F6F451285055BF3CC37CA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565CE-9381-4DE4-8412-F649250272CC}"/>
      </w:docPartPr>
      <w:docPartBody>
        <w:p w:rsidR="002F15D4" w:rsidRDefault="009F637D" w:rsidP="009F637D">
          <w:pPr>
            <w:pStyle w:val="06FB1D316F6F451285055BF3CC37CA3E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D"/>
    <w:rsid w:val="002F15D4"/>
    <w:rsid w:val="004E5AE9"/>
    <w:rsid w:val="006A401E"/>
    <w:rsid w:val="007D0106"/>
    <w:rsid w:val="009F637D"/>
    <w:rsid w:val="00A73509"/>
    <w:rsid w:val="00BA3185"/>
    <w:rsid w:val="00CA2FC0"/>
    <w:rsid w:val="00DE1D5D"/>
    <w:rsid w:val="00F129DF"/>
    <w:rsid w:val="00F6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34401BDC0944FE68D422EE768186E0C">
    <w:name w:val="734401BDC0944FE68D422EE768186E0C"/>
  </w:style>
  <w:style w:type="paragraph" w:customStyle="1" w:styleId="F4E590D78CB4448CA1520A024E798104">
    <w:name w:val="F4E590D78CB4448CA1520A024E798104"/>
  </w:style>
  <w:style w:type="paragraph" w:customStyle="1" w:styleId="06FB1D316F6F451285055BF3CC37CA3E">
    <w:name w:val="06FB1D316F6F451285055BF3CC37CA3E"/>
    <w:rsid w:val="009F63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5DDEA-FF21-46B4-8686-E9C07ACA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54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Ritwik Ranjan</dc:creator>
  <cp:keywords/>
  <cp:lastModifiedBy>Ritwik Ranjan</cp:lastModifiedBy>
  <cp:revision>5</cp:revision>
  <dcterms:created xsi:type="dcterms:W3CDTF">2022-04-05T16:46:00Z</dcterms:created>
  <dcterms:modified xsi:type="dcterms:W3CDTF">2023-03-14T20:13:00Z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